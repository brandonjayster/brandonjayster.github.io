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F690F" w14:textId="77777777" w:rsidR="00C067C5" w:rsidRPr="00843164" w:rsidRDefault="00B74F35">
      <w:pPr>
        <w:pStyle w:val="Title"/>
      </w:pPr>
      <w:r>
        <w:t>brandon morgan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4E58ED12" w14:textId="77777777" w:rsidTr="00843164">
        <w:trPr>
          <w:tblHeader/>
        </w:trPr>
        <w:tc>
          <w:tcPr>
            <w:tcW w:w="5000" w:type="pct"/>
          </w:tcPr>
          <w:p w14:paraId="19C776B9" w14:textId="77777777" w:rsidR="00260D3F" w:rsidRPr="00843164" w:rsidRDefault="00D74B5B" w:rsidP="00B74F35">
            <w:pPr>
              <w:pStyle w:val="ContactInfo"/>
            </w:pPr>
            <w:r>
              <w:t xml:space="preserve">1626 new hope rd. </w:t>
            </w:r>
            <w:proofErr w:type="spellStart"/>
            <w:r>
              <w:t>H</w:t>
            </w:r>
            <w:r w:rsidR="00B74F35">
              <w:t>ilham</w:t>
            </w:r>
            <w:proofErr w:type="spellEnd"/>
            <w:r w:rsidR="00B74F35">
              <w:t xml:space="preserve"> TN</w:t>
            </w:r>
            <w:r w:rsidR="00260D3F" w:rsidRPr="00843164">
              <w:t> | </w:t>
            </w:r>
            <w:r w:rsidR="00B74F35">
              <w:t>931-319-5896</w:t>
            </w:r>
            <w:r w:rsidR="00260D3F" w:rsidRPr="00843164">
              <w:t> | </w:t>
            </w:r>
            <w:r w:rsidR="00B74F35">
              <w:t>brandon101morgan@outlook.com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781690CEC3FA41B9B927D291B874F93E"/>
        </w:placeholder>
        <w:temporary/>
        <w:showingPlcHdr/>
        <w15:appearance w15:val="hidden"/>
      </w:sdtPr>
      <w:sdtEndPr/>
      <w:sdtContent>
        <w:p w14:paraId="0C9680E0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  <w:tblDescription w:val="Skills and Abilities table"/>
      </w:tblPr>
      <w:tblGrid>
        <w:gridCol w:w="9062"/>
      </w:tblGrid>
      <w:tr w:rsidR="00260D3F" w:rsidRPr="00843164" w14:paraId="45016307" w14:textId="77777777" w:rsidTr="2B455F1A">
        <w:tc>
          <w:tcPr>
            <w:tcW w:w="5000" w:type="pct"/>
          </w:tcPr>
          <w:p w14:paraId="3A0D5191" w14:textId="77777777" w:rsidR="00B74F35" w:rsidRDefault="00B74F35" w:rsidP="00B74F35">
            <w:pPr>
              <w:pStyle w:val="ListParagraph"/>
              <w:numPr>
                <w:ilvl w:val="0"/>
                <w:numId w:val="15"/>
              </w:numPr>
            </w:pPr>
            <w:r>
              <w:t>Linux (CentOS, Ubuntu)</w:t>
            </w:r>
          </w:p>
          <w:p w14:paraId="243F7822" w14:textId="77777777" w:rsidR="00B74F35" w:rsidRDefault="00B74F35" w:rsidP="00B74F3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MacOS</w:t>
            </w:r>
            <w:proofErr w:type="spellEnd"/>
          </w:p>
          <w:p w14:paraId="3DD7CA94" w14:textId="1A836F01" w:rsidR="00002882" w:rsidRDefault="00002882" w:rsidP="00B74F35">
            <w:pPr>
              <w:pStyle w:val="ListParagraph"/>
              <w:numPr>
                <w:ilvl w:val="0"/>
                <w:numId w:val="15"/>
              </w:numPr>
            </w:pPr>
            <w:r>
              <w:t>Windows 10</w:t>
            </w:r>
            <w:bookmarkStart w:id="0" w:name="_GoBack"/>
            <w:bookmarkEnd w:id="0"/>
          </w:p>
          <w:p w14:paraId="4082A360" w14:textId="110E638B" w:rsidR="00B74F35" w:rsidRDefault="009B1EF6" w:rsidP="00B74F35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</w:t>
            </w:r>
            <w:r w:rsidR="00B74F35">
              <w:t>python</w:t>
            </w:r>
            <w:r w:rsidR="00BF028A">
              <w:t xml:space="preserve"> 1 year</w:t>
            </w:r>
            <w:r>
              <w:t xml:space="preserve"> and </w:t>
            </w:r>
            <w:r w:rsidR="00BF028A">
              <w:t xml:space="preserve">C# </w:t>
            </w:r>
            <w:r>
              <w:t>6 months</w:t>
            </w:r>
          </w:p>
          <w:p w14:paraId="6E3AF1E4" w14:textId="77777777" w:rsidR="00B74F35" w:rsidRDefault="2B455F1A" w:rsidP="00B74F35">
            <w:pPr>
              <w:pStyle w:val="ListParagraph"/>
              <w:numPr>
                <w:ilvl w:val="0"/>
                <w:numId w:val="15"/>
              </w:numPr>
            </w:pPr>
            <w:r>
              <w:t>Web development(HTML5, CSS3, JavaScript, Django)</w:t>
            </w:r>
          </w:p>
          <w:p w14:paraId="1347436B" w14:textId="0BF82E9F" w:rsidR="006B7D74" w:rsidRPr="00843164" w:rsidRDefault="006B7D74" w:rsidP="00B74F35">
            <w:pPr>
              <w:pStyle w:val="ListParagraph"/>
              <w:numPr>
                <w:ilvl w:val="0"/>
                <w:numId w:val="15"/>
              </w:numPr>
            </w:pPr>
            <w:r>
              <w:t>Github.com/brandonjayster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E7FBC2305484E2DBC15930EE2ADCB8B"/>
        </w:placeholder>
        <w:temporary/>
        <w:showingPlcHdr/>
        <w15:appearance w15:val="hidden"/>
      </w:sdtPr>
      <w:sdtEndPr/>
      <w:sdtContent>
        <w:p w14:paraId="2D76750C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0496A5D4" w14:textId="77777777" w:rsidTr="336FC170">
        <w:trPr>
          <w:tblHeader/>
        </w:trPr>
        <w:tc>
          <w:tcPr>
            <w:tcW w:w="913" w:type="pct"/>
          </w:tcPr>
          <w:p w14:paraId="5DD679DE" w14:textId="77777777" w:rsidR="00843164" w:rsidRPr="00843164" w:rsidRDefault="00B74F35" w:rsidP="00843164">
            <w:pPr>
              <w:pStyle w:val="Date"/>
            </w:pPr>
            <w:r w:rsidRPr="00577CDD">
              <w:rPr>
                <w:rFonts w:ascii="Book Antiqua" w:eastAsia="Book Antiqua" w:hAnsi="Book Antiqua" w:cs="Book Antiqua"/>
                <w:sz w:val="20"/>
                <w:szCs w:val="20"/>
              </w:rPr>
              <w:t>July 2016- September 2016</w:t>
            </w:r>
          </w:p>
        </w:tc>
        <w:tc>
          <w:tcPr>
            <w:tcW w:w="4087" w:type="pct"/>
          </w:tcPr>
          <w:p w14:paraId="459279E7" w14:textId="79713325" w:rsidR="00843164" w:rsidRPr="00843164" w:rsidRDefault="336FC170" w:rsidP="00297EBC">
            <w:r>
              <w:t>Web master,  E-direct (intern)</w:t>
            </w:r>
          </w:p>
          <w:p w14:paraId="2A63E1B4" w14:textId="77777777" w:rsidR="00843164" w:rsidRPr="000758C3" w:rsidRDefault="00986000" w:rsidP="00B74F35">
            <w:pPr>
              <w:pStyle w:val="ListBullet"/>
              <w:rPr>
                <w:sz w:val="20"/>
                <w:szCs w:val="20"/>
              </w:rPr>
            </w:pPr>
            <w:r w:rsidRPr="000758C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Designing</w:t>
            </w:r>
            <w:r w:rsidR="00DF2738" w:rsidRPr="000758C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the website, generating and revising web pages for various companies</w:t>
            </w:r>
            <w:r w:rsidRPr="000758C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S</w:t>
            </w:r>
            <w:r w:rsidR="00DF2738" w:rsidRPr="000758C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ome but not all Lucky red stables and Dale Hollow Marina</w:t>
            </w:r>
          </w:p>
        </w:tc>
      </w:tr>
      <w:tr w:rsidR="00843164" w:rsidRPr="00843164" w14:paraId="7DD08EDB" w14:textId="77777777" w:rsidTr="336FC170">
        <w:tc>
          <w:tcPr>
            <w:tcW w:w="913" w:type="pct"/>
          </w:tcPr>
          <w:p w14:paraId="377D6CAA" w14:textId="467FD9E8" w:rsidR="00843164" w:rsidRPr="00843164" w:rsidRDefault="336FC170" w:rsidP="00843164">
            <w:pPr>
              <w:pStyle w:val="Date"/>
            </w:pPr>
            <w:r>
              <w:t>2015-present</w:t>
            </w:r>
          </w:p>
        </w:tc>
        <w:tc>
          <w:tcPr>
            <w:tcW w:w="4087" w:type="pct"/>
          </w:tcPr>
          <w:p w14:paraId="51D9F858" w14:textId="77777777" w:rsidR="00843164" w:rsidRPr="00843164" w:rsidRDefault="00B74F35" w:rsidP="00297EBC">
            <w:r>
              <w:t>UNPAID volunteer</w:t>
            </w:r>
            <w:r w:rsidR="00843164" w:rsidRPr="00843164">
              <w:t>,  </w:t>
            </w:r>
            <w:r>
              <w:t>AT Tennessee College Of Applied Technology</w:t>
            </w:r>
          </w:p>
          <w:p w14:paraId="77BB1DE2" w14:textId="77777777" w:rsidR="00843164" w:rsidRPr="00843164" w:rsidRDefault="00B74F35" w:rsidP="00B74F35">
            <w:pPr>
              <w:pStyle w:val="ListBullet"/>
            </w:pPr>
            <w:r>
              <w:t>Performed IT support and worked in direct response to campus needs and faculty requirements. Duties included</w:t>
            </w:r>
            <w:r w:rsidR="00F0111D">
              <w:t xml:space="preserve"> network cabling, computer diagnostic, hardware support and repair, software installation, and server management 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234DB0B07A3042398DF4060E2D657175"/>
        </w:placeholder>
        <w:temporary/>
        <w:showingPlcHdr/>
        <w15:appearance w15:val="hidden"/>
      </w:sdtPr>
      <w:sdtEndPr/>
      <w:sdtContent>
        <w:p w14:paraId="0BF56F86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831"/>
        <w:gridCol w:w="8241"/>
      </w:tblGrid>
      <w:tr w:rsidR="00843164" w:rsidRPr="00843164" w14:paraId="79EA2DA7" w14:textId="77777777" w:rsidTr="2DFBC865">
        <w:trPr>
          <w:tblHeader/>
        </w:trPr>
        <w:tc>
          <w:tcPr>
            <w:tcW w:w="446" w:type="pct"/>
          </w:tcPr>
          <w:p w14:paraId="37C0A371" w14:textId="24A4FA8B" w:rsidR="00843164" w:rsidRPr="00843164" w:rsidRDefault="2DFBC865" w:rsidP="008A5AD1">
            <w:pPr>
              <w:pStyle w:val="Date"/>
            </w:pPr>
            <w:r>
              <w:t>August 2015-present</w:t>
            </w:r>
          </w:p>
        </w:tc>
        <w:tc>
          <w:tcPr>
            <w:tcW w:w="4554" w:type="pct"/>
          </w:tcPr>
          <w:p w14:paraId="42BBF311" w14:textId="77777777" w:rsidR="00843164" w:rsidRDefault="00F0111D" w:rsidP="00F0111D">
            <w:r>
              <w:t xml:space="preserve">Tennessee College Of Applied Technology. </w:t>
            </w:r>
          </w:p>
          <w:p w14:paraId="6789442B" w14:textId="77777777" w:rsidR="00F0111D" w:rsidRDefault="00F0111D" w:rsidP="00F0111D">
            <w:r>
              <w:t>Attending a 20 month program for certifications which include CompTIA certs</w:t>
            </w:r>
            <w:r w:rsidR="00384A15">
              <w:t xml:space="preserve"> some of which are the A+, Network+ and Security+  and MTA certs which include OS fundamentals, Network fundamentals, and Security fundamentals</w:t>
            </w:r>
          </w:p>
          <w:p w14:paraId="580F8949" w14:textId="77777777" w:rsidR="00F0111D" w:rsidRDefault="00F0111D" w:rsidP="00F0111D"/>
          <w:p w14:paraId="303098E4" w14:textId="77777777" w:rsidR="00F0111D" w:rsidRPr="00F0111D" w:rsidRDefault="00F0111D" w:rsidP="00F0111D">
            <w:pPr>
              <w:rPr>
                <w:sz w:val="32"/>
                <w:szCs w:val="32"/>
              </w:rPr>
            </w:pPr>
            <w:r w:rsidRPr="00F0111D">
              <w:rPr>
                <w:sz w:val="32"/>
                <w:szCs w:val="32"/>
              </w:rPr>
              <w:t xml:space="preserve">Certifications </w:t>
            </w:r>
          </w:p>
        </w:tc>
      </w:tr>
    </w:tbl>
    <w:p w14:paraId="736F15CD" w14:textId="77777777" w:rsidR="00F0111D" w:rsidRPr="000C18F6" w:rsidRDefault="00F0111D" w:rsidP="00F0111D">
      <w:pPr>
        <w:pStyle w:val="Heading3"/>
        <w:rPr>
          <w:rFonts w:ascii="Book Antiqua" w:eastAsia="Book Antiqua" w:hAnsi="Book Antiqua" w:cs="Book Antiqua"/>
          <w:sz w:val="22"/>
          <w:szCs w:val="22"/>
        </w:rPr>
      </w:pPr>
      <w:r w:rsidRPr="000C18F6">
        <w:rPr>
          <w:rFonts w:ascii="Book Antiqua" w:eastAsia="Book Antiqua" w:hAnsi="Book Antiqua" w:cs="Book Antiqua"/>
          <w:b/>
          <w:bCs/>
          <w:sz w:val="22"/>
          <w:szCs w:val="22"/>
        </w:rPr>
        <w:t>Tennessee College of Applied Technology</w:t>
      </w:r>
      <w:r>
        <w:rPr>
          <w:rFonts w:ascii="Book Antiqua" w:eastAsia="Book Antiqua" w:hAnsi="Book Antiqua" w:cs="Book Antiqua"/>
          <w:sz w:val="22"/>
          <w:szCs w:val="22"/>
        </w:rPr>
        <w:t xml:space="preserve"> (August</w:t>
      </w:r>
      <w:r w:rsidRPr="000C18F6">
        <w:rPr>
          <w:rFonts w:ascii="Book Antiqua" w:eastAsia="Book Antiqua" w:hAnsi="Book Antiqua" w:cs="Book Antiqua"/>
          <w:sz w:val="22"/>
          <w:szCs w:val="22"/>
        </w:rPr>
        <w:t xml:space="preserve"> 2016-Current)</w:t>
      </w:r>
    </w:p>
    <w:p w14:paraId="1933A354" w14:textId="77777777" w:rsidR="00F0111D" w:rsidRDefault="00F0111D" w:rsidP="00F0111D">
      <w:pPr>
        <w:pStyle w:val="Heading3"/>
        <w:keepNext w:val="0"/>
        <w:keepLines w:val="0"/>
        <w:numPr>
          <w:ilvl w:val="0"/>
          <w:numId w:val="16"/>
        </w:numPr>
        <w:spacing w:before="0" w:line="276" w:lineRule="auto"/>
        <w:ind w:right="0"/>
        <w:rPr>
          <w:rFonts w:ascii="Book Antiqua" w:eastAsia="Book Antiqua" w:hAnsi="Book Antiqua" w:cs="Book Antiqua"/>
          <w:sz w:val="22"/>
          <w:szCs w:val="22"/>
        </w:rPr>
      </w:pPr>
      <w:r w:rsidRPr="719FD1A4">
        <w:rPr>
          <w:rFonts w:ascii="Book Antiqua" w:eastAsia="Book Antiqua" w:hAnsi="Book Antiqua" w:cs="Book Antiqua"/>
          <w:sz w:val="22"/>
          <w:szCs w:val="22"/>
        </w:rPr>
        <w:t xml:space="preserve">Livingston, TN </w:t>
      </w:r>
    </w:p>
    <w:p w14:paraId="73C594E3" w14:textId="77777777" w:rsidR="00F0111D" w:rsidRPr="00F0111D" w:rsidRDefault="00F0111D" w:rsidP="00F0111D">
      <w:pPr>
        <w:pStyle w:val="Heading3"/>
        <w:keepNext w:val="0"/>
        <w:keepLines w:val="0"/>
        <w:numPr>
          <w:ilvl w:val="0"/>
          <w:numId w:val="16"/>
        </w:numPr>
        <w:spacing w:before="0" w:line="276" w:lineRule="auto"/>
        <w:ind w:right="0"/>
        <w:rPr>
          <w:rFonts w:ascii="Book Antiqua" w:eastAsia="Book Antiqua" w:hAnsi="Book Antiqua" w:cs="Book Antiqua"/>
        </w:rPr>
      </w:pPr>
      <w:r w:rsidRPr="00F0111D">
        <w:rPr>
          <w:rFonts w:ascii="Book Antiqua" w:eastAsia="Book Antiqua" w:hAnsi="Book Antiqua" w:cs="Book Antiqua"/>
        </w:rPr>
        <w:t>Certified Microsoft Technologies Associate in THE FOLLOWING:</w:t>
      </w:r>
    </w:p>
    <w:p w14:paraId="619E486C" w14:textId="77777777" w:rsidR="00F0111D" w:rsidRPr="00F0111D" w:rsidRDefault="00F0111D" w:rsidP="00F0111D">
      <w:pPr>
        <w:pStyle w:val="Heading3"/>
        <w:keepNext w:val="0"/>
        <w:keepLines w:val="0"/>
        <w:numPr>
          <w:ilvl w:val="1"/>
          <w:numId w:val="16"/>
        </w:numPr>
        <w:spacing w:before="0" w:line="276" w:lineRule="auto"/>
        <w:ind w:right="0"/>
        <w:rPr>
          <w:rFonts w:ascii="Book Antiqua" w:eastAsia="Book Antiqua" w:hAnsi="Book Antiqua" w:cs="Book Antiqua"/>
        </w:rPr>
      </w:pPr>
      <w:r w:rsidRPr="00F0111D">
        <w:rPr>
          <w:rFonts w:ascii="Book Antiqua" w:eastAsia="Book Antiqua" w:hAnsi="Book Antiqua" w:cs="Book Antiqua"/>
        </w:rPr>
        <w:t>OS windows fundamentals</w:t>
      </w:r>
    </w:p>
    <w:p w14:paraId="4A6D49E7" w14:textId="77777777" w:rsidR="00F0111D" w:rsidRPr="00F0111D" w:rsidRDefault="00F0111D" w:rsidP="00F0111D">
      <w:pPr>
        <w:pStyle w:val="Heading3"/>
        <w:keepNext w:val="0"/>
        <w:keepLines w:val="0"/>
        <w:numPr>
          <w:ilvl w:val="1"/>
          <w:numId w:val="16"/>
        </w:numPr>
        <w:spacing w:before="0" w:line="276" w:lineRule="auto"/>
        <w:ind w:right="0"/>
        <w:rPr>
          <w:rFonts w:ascii="Book Antiqua" w:eastAsia="Book Antiqua" w:hAnsi="Book Antiqua" w:cs="Book Antiqua"/>
        </w:rPr>
      </w:pPr>
      <w:r w:rsidRPr="00F0111D">
        <w:rPr>
          <w:rFonts w:ascii="Book Antiqua" w:eastAsia="Book Antiqua" w:hAnsi="Book Antiqua" w:cs="Book Antiqua"/>
        </w:rPr>
        <w:t>Networking fundamentals</w:t>
      </w:r>
    </w:p>
    <w:p w14:paraId="5704CC5E" w14:textId="77777777" w:rsidR="00F0111D" w:rsidRPr="00F0111D" w:rsidRDefault="00F0111D" w:rsidP="00F0111D">
      <w:pPr>
        <w:pStyle w:val="Heading3"/>
        <w:keepNext w:val="0"/>
        <w:keepLines w:val="0"/>
        <w:numPr>
          <w:ilvl w:val="1"/>
          <w:numId w:val="16"/>
        </w:numPr>
        <w:spacing w:before="0" w:line="276" w:lineRule="auto"/>
        <w:ind w:right="0"/>
        <w:rPr>
          <w:rFonts w:ascii="Book Antiqua" w:eastAsia="Book Antiqua" w:hAnsi="Book Antiqua" w:cs="Book Antiqua"/>
        </w:rPr>
      </w:pPr>
      <w:r w:rsidRPr="00F0111D">
        <w:rPr>
          <w:rFonts w:ascii="Book Antiqua" w:eastAsia="Book Antiqua" w:hAnsi="Book Antiqua" w:cs="Book Antiqua"/>
        </w:rPr>
        <w:t>Server Administration fundamentals</w:t>
      </w:r>
    </w:p>
    <w:p w14:paraId="7291E393" w14:textId="77777777" w:rsidR="00B34672" w:rsidRDefault="00F0111D" w:rsidP="00F0111D">
      <w:pPr>
        <w:ind w:left="540" w:firstLine="720"/>
        <w:rPr>
          <w:sz w:val="24"/>
          <w:szCs w:val="24"/>
        </w:rPr>
      </w:pPr>
      <w:r w:rsidRPr="00F0111D">
        <w:rPr>
          <w:rFonts w:ascii="Book Antiqua" w:eastAsia="Book Antiqua" w:hAnsi="Book Antiqua" w:cs="Book Antiqua"/>
          <w:sz w:val="24"/>
          <w:szCs w:val="24"/>
        </w:rPr>
        <w:t>Security fundamentals</w:t>
      </w:r>
      <w:r w:rsidRPr="00F0111D">
        <w:rPr>
          <w:sz w:val="24"/>
          <w:szCs w:val="24"/>
        </w:rPr>
        <w:tab/>
      </w:r>
    </w:p>
    <w:p w14:paraId="17BCFCD8" w14:textId="77777777" w:rsidR="00B34672" w:rsidRDefault="00B34672" w:rsidP="00B34672">
      <w:pPr>
        <w:rPr>
          <w:sz w:val="24"/>
          <w:szCs w:val="24"/>
        </w:rPr>
      </w:pPr>
      <w:r w:rsidRPr="00B34672">
        <w:rPr>
          <w:sz w:val="28"/>
          <w:szCs w:val="28"/>
        </w:rPr>
        <w:lastRenderedPageBreak/>
        <w:t>Reference</w:t>
      </w:r>
      <w:r>
        <w:rPr>
          <w:sz w:val="24"/>
          <w:szCs w:val="24"/>
        </w:rPr>
        <w:t xml:space="preserve"> - Bill </w:t>
      </w:r>
      <w:proofErr w:type="spellStart"/>
      <w:r>
        <w:rPr>
          <w:sz w:val="24"/>
          <w:szCs w:val="24"/>
        </w:rPr>
        <w:t>Baessler</w:t>
      </w:r>
      <w:proofErr w:type="spellEnd"/>
      <w:r>
        <w:rPr>
          <w:sz w:val="24"/>
          <w:szCs w:val="24"/>
        </w:rPr>
        <w:t xml:space="preserve"> Math Teacher Email - </w:t>
      </w:r>
      <w:hyperlink r:id="rId10" w:history="1">
        <w:r w:rsidR="00B12AAE" w:rsidRPr="001D0CD7">
          <w:rPr>
            <w:rStyle w:val="Hyperlink"/>
            <w:sz w:val="24"/>
            <w:szCs w:val="24"/>
          </w:rPr>
          <w:t>billbaes18@gmail.com</w:t>
        </w:r>
      </w:hyperlink>
    </w:p>
    <w:p w14:paraId="6520A991" w14:textId="77777777" w:rsidR="00B12AAE" w:rsidRDefault="00B12AAE" w:rsidP="00B346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Mrs</w:t>
      </w:r>
      <w:proofErr w:type="spellEnd"/>
      <w:r>
        <w:rPr>
          <w:sz w:val="24"/>
          <w:szCs w:val="24"/>
        </w:rPr>
        <w:t xml:space="preserve"> Susan Dodson Teacher Email </w:t>
      </w:r>
      <w:r w:rsidR="00684C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11" w:history="1">
        <w:r w:rsidR="00E427AD" w:rsidRPr="004A642D">
          <w:rPr>
            <w:rStyle w:val="Hyperlink"/>
            <w:sz w:val="24"/>
            <w:szCs w:val="24"/>
          </w:rPr>
          <w:t>susan.dodson@mognoliaschools.net</w:t>
        </w:r>
      </w:hyperlink>
      <w:r w:rsidR="00E427AD">
        <w:rPr>
          <w:sz w:val="24"/>
          <w:szCs w:val="24"/>
        </w:rPr>
        <w:t xml:space="preserve"> </w:t>
      </w:r>
    </w:p>
    <w:p w14:paraId="00C88529" w14:textId="77777777" w:rsidR="00684CDE" w:rsidRDefault="00684CDE" w:rsidP="00B346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Mekenzie</w:t>
      </w:r>
      <w:proofErr w:type="spellEnd"/>
      <w:r>
        <w:rPr>
          <w:sz w:val="24"/>
          <w:szCs w:val="24"/>
        </w:rPr>
        <w:t xml:space="preserve"> Meadows – Neuro Science Major – Email – </w:t>
      </w:r>
      <w:hyperlink r:id="rId12" w:history="1">
        <w:r w:rsidR="00E427AD" w:rsidRPr="004A642D">
          <w:rPr>
            <w:rStyle w:val="Hyperlink"/>
            <w:sz w:val="24"/>
            <w:szCs w:val="24"/>
          </w:rPr>
          <w:t>karatekenzie@gmail.com</w:t>
        </w:r>
      </w:hyperlink>
    </w:p>
    <w:p w14:paraId="41B5C4C2" w14:textId="77777777" w:rsidR="00DE3BED" w:rsidRDefault="00DE3BED" w:rsidP="00B34672">
      <w:pPr>
        <w:rPr>
          <w:sz w:val="24"/>
          <w:szCs w:val="24"/>
        </w:rPr>
      </w:pPr>
    </w:p>
    <w:p w14:paraId="5AC45736" w14:textId="77777777" w:rsidR="00260D3F" w:rsidRPr="00843164" w:rsidRDefault="00B34672" w:rsidP="00B34672">
      <w:r>
        <w:rPr>
          <w:sz w:val="24"/>
          <w:szCs w:val="24"/>
        </w:rPr>
        <w:t xml:space="preserve"> </w:t>
      </w:r>
      <w:r w:rsidR="00F0111D">
        <w:tab/>
        <w:t xml:space="preserve"> </w:t>
      </w:r>
    </w:p>
    <w:sectPr w:rsidR="00260D3F" w:rsidRPr="00843164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F8300" w14:textId="77777777" w:rsidR="00AE098B" w:rsidRDefault="00AE098B">
      <w:pPr>
        <w:spacing w:after="0"/>
      </w:pPr>
      <w:r>
        <w:separator/>
      </w:r>
    </w:p>
    <w:p w14:paraId="5F116A9E" w14:textId="77777777" w:rsidR="00AE098B" w:rsidRDefault="00AE098B"/>
  </w:endnote>
  <w:endnote w:type="continuationSeparator" w:id="0">
    <w:p w14:paraId="7D698BC1" w14:textId="77777777" w:rsidR="00AE098B" w:rsidRDefault="00AE098B">
      <w:pPr>
        <w:spacing w:after="0"/>
      </w:pPr>
      <w:r>
        <w:continuationSeparator/>
      </w:r>
    </w:p>
    <w:p w14:paraId="552366F8" w14:textId="77777777" w:rsidR="00AE098B" w:rsidRDefault="00AE0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7F337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0288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C97DB" w14:textId="77777777" w:rsidR="00AE098B" w:rsidRDefault="00AE098B">
      <w:pPr>
        <w:spacing w:after="0"/>
      </w:pPr>
      <w:r>
        <w:separator/>
      </w:r>
    </w:p>
    <w:p w14:paraId="4A6A875F" w14:textId="77777777" w:rsidR="00AE098B" w:rsidRDefault="00AE098B"/>
  </w:footnote>
  <w:footnote w:type="continuationSeparator" w:id="0">
    <w:p w14:paraId="465EC18A" w14:textId="77777777" w:rsidR="00AE098B" w:rsidRDefault="00AE098B">
      <w:pPr>
        <w:spacing w:after="0"/>
      </w:pPr>
      <w:r>
        <w:continuationSeparator/>
      </w:r>
    </w:p>
    <w:p w14:paraId="3C339E61" w14:textId="77777777" w:rsidR="00AE098B" w:rsidRDefault="00AE098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307B03"/>
    <w:multiLevelType w:val="hybridMultilevel"/>
    <w:tmpl w:val="31807EA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5B508A40">
      <w:start w:val="1626"/>
      <w:numFmt w:val="bullet"/>
      <w:lvlText w:val="-"/>
      <w:lvlJc w:val="left"/>
      <w:pPr>
        <w:ind w:left="1260" w:hanging="360"/>
      </w:pPr>
      <w:rPr>
        <w:rFonts w:ascii="Book Antiqua" w:eastAsiaTheme="minorEastAsia" w:hAnsi="Book Antiqu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0877EE7"/>
    <w:multiLevelType w:val="hybridMultilevel"/>
    <w:tmpl w:val="6B8A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35"/>
    <w:rsid w:val="00002882"/>
    <w:rsid w:val="000758C3"/>
    <w:rsid w:val="000C0CA7"/>
    <w:rsid w:val="000D1468"/>
    <w:rsid w:val="000F2762"/>
    <w:rsid w:val="00126049"/>
    <w:rsid w:val="0014523F"/>
    <w:rsid w:val="00192462"/>
    <w:rsid w:val="00254924"/>
    <w:rsid w:val="002563E8"/>
    <w:rsid w:val="00260D3F"/>
    <w:rsid w:val="00280BEB"/>
    <w:rsid w:val="00377072"/>
    <w:rsid w:val="00384A15"/>
    <w:rsid w:val="00391157"/>
    <w:rsid w:val="004827F9"/>
    <w:rsid w:val="00635002"/>
    <w:rsid w:val="00650306"/>
    <w:rsid w:val="00684CDE"/>
    <w:rsid w:val="00693B17"/>
    <w:rsid w:val="006B7D74"/>
    <w:rsid w:val="00751A8C"/>
    <w:rsid w:val="00762CE4"/>
    <w:rsid w:val="00843164"/>
    <w:rsid w:val="00854E7D"/>
    <w:rsid w:val="008551F7"/>
    <w:rsid w:val="008A5AD1"/>
    <w:rsid w:val="008B5DC0"/>
    <w:rsid w:val="00986000"/>
    <w:rsid w:val="009B1EF6"/>
    <w:rsid w:val="00A623B1"/>
    <w:rsid w:val="00A82DCC"/>
    <w:rsid w:val="00AC0690"/>
    <w:rsid w:val="00AE098B"/>
    <w:rsid w:val="00B12AAE"/>
    <w:rsid w:val="00B34672"/>
    <w:rsid w:val="00B74F35"/>
    <w:rsid w:val="00BA076F"/>
    <w:rsid w:val="00BD7899"/>
    <w:rsid w:val="00BF028A"/>
    <w:rsid w:val="00C02E26"/>
    <w:rsid w:val="00C067C5"/>
    <w:rsid w:val="00CC05D9"/>
    <w:rsid w:val="00CD7582"/>
    <w:rsid w:val="00D0020C"/>
    <w:rsid w:val="00D06E8C"/>
    <w:rsid w:val="00D65641"/>
    <w:rsid w:val="00D74B5B"/>
    <w:rsid w:val="00D81F4E"/>
    <w:rsid w:val="00DE3BED"/>
    <w:rsid w:val="00DF2738"/>
    <w:rsid w:val="00E427AD"/>
    <w:rsid w:val="00E76367"/>
    <w:rsid w:val="00F0111D"/>
    <w:rsid w:val="00F25533"/>
    <w:rsid w:val="00F6077F"/>
    <w:rsid w:val="00F63B5F"/>
    <w:rsid w:val="00FA3DA3"/>
    <w:rsid w:val="2B455F1A"/>
    <w:rsid w:val="2DFBC865"/>
    <w:rsid w:val="336FC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AF0A"/>
  <w15:chartTrackingRefBased/>
  <w15:docId w15:val="{AE0D4A84-59E8-4B23-A986-3FC99651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aratekenzie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san.dodson@mognoliaschools.net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billbaes1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.morga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1690CEC3FA41B9B927D291B874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5ED59-1FDD-4386-B33B-21B0A36D328D}"/>
      </w:docPartPr>
      <w:docPartBody>
        <w:p w:rsidR="00CC17F9" w:rsidRDefault="005114CC">
          <w:pPr>
            <w:pStyle w:val="781690CEC3FA41B9B927D291B874F93E"/>
          </w:pPr>
          <w:r w:rsidRPr="00843164">
            <w:t>Skills &amp; Abilities</w:t>
          </w:r>
        </w:p>
      </w:docPartBody>
    </w:docPart>
    <w:docPart>
      <w:docPartPr>
        <w:name w:val="9E7FBC2305484E2DBC15930EE2AD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1593C-E37F-4A95-9C75-BF67B8E52EAC}"/>
      </w:docPartPr>
      <w:docPartBody>
        <w:p w:rsidR="00CC17F9" w:rsidRDefault="005114CC">
          <w:pPr>
            <w:pStyle w:val="9E7FBC2305484E2DBC15930EE2ADCB8B"/>
          </w:pPr>
          <w:r w:rsidRPr="00843164">
            <w:t>Experience</w:t>
          </w:r>
        </w:p>
      </w:docPartBody>
    </w:docPart>
    <w:docPart>
      <w:docPartPr>
        <w:name w:val="234DB0B07A3042398DF4060E2D657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75FD-7785-4997-9A53-4E4349443C17}"/>
      </w:docPartPr>
      <w:docPartBody>
        <w:p w:rsidR="00CC17F9" w:rsidRDefault="005114CC">
          <w:pPr>
            <w:pStyle w:val="234DB0B07A3042398DF4060E2D657175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CC"/>
    <w:rsid w:val="000C1D55"/>
    <w:rsid w:val="001C0BD3"/>
    <w:rsid w:val="00317F5B"/>
    <w:rsid w:val="005114CC"/>
    <w:rsid w:val="005877F4"/>
    <w:rsid w:val="005B3AC2"/>
    <w:rsid w:val="005E0909"/>
    <w:rsid w:val="006B534B"/>
    <w:rsid w:val="006B7A02"/>
    <w:rsid w:val="00CC17F9"/>
    <w:rsid w:val="00D07A1B"/>
    <w:rsid w:val="00DC483B"/>
    <w:rsid w:val="00E11E73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E8D76466E4A07AA774E0AC010C509">
    <w:name w:val="B0BE8D76466E4A07AA774E0AC010C509"/>
  </w:style>
  <w:style w:type="paragraph" w:customStyle="1" w:styleId="43C38D24EECB49BA9DA94993E62DCB0E">
    <w:name w:val="43C38D24EECB49BA9DA94993E62DCB0E"/>
  </w:style>
  <w:style w:type="paragraph" w:customStyle="1" w:styleId="B9A44CCE5FBB410E980DCAA82C7E7A4B">
    <w:name w:val="B9A44CCE5FBB410E980DCAA82C7E7A4B"/>
  </w:style>
  <w:style w:type="paragraph" w:customStyle="1" w:styleId="8C28A5E9DB08401786DCC0D11D7AFF8E">
    <w:name w:val="8C28A5E9DB08401786DCC0D11D7AFF8E"/>
  </w:style>
  <w:style w:type="paragraph" w:customStyle="1" w:styleId="4324486696074DEDA9E693AFE71CC9C8">
    <w:name w:val="4324486696074DEDA9E693AFE71CC9C8"/>
  </w:style>
  <w:style w:type="paragraph" w:customStyle="1" w:styleId="2A7544DFB0A74DD4BADB0801771D5D9E">
    <w:name w:val="2A7544DFB0A74DD4BADB0801771D5D9E"/>
  </w:style>
  <w:style w:type="paragraph" w:customStyle="1" w:styleId="781690CEC3FA41B9B927D291B874F93E">
    <w:name w:val="781690CEC3FA41B9B927D291B874F93E"/>
  </w:style>
  <w:style w:type="paragraph" w:customStyle="1" w:styleId="63F46A06A27A437FB235A331B1F77F48">
    <w:name w:val="63F46A06A27A437FB235A331B1F77F48"/>
  </w:style>
  <w:style w:type="paragraph" w:customStyle="1" w:styleId="9E7FBC2305484E2DBC15930EE2ADCB8B">
    <w:name w:val="9E7FBC2305484E2DBC15930EE2ADCB8B"/>
  </w:style>
  <w:style w:type="paragraph" w:customStyle="1" w:styleId="1B662CAF5CBC4C1D87F9F54F589C8B56">
    <w:name w:val="1B662CAF5CBC4C1D87F9F54F589C8B56"/>
  </w:style>
  <w:style w:type="paragraph" w:customStyle="1" w:styleId="A80805D616FC490EB29DA2EC50DCD510">
    <w:name w:val="A80805D616FC490EB29DA2EC50DCD510"/>
  </w:style>
  <w:style w:type="paragraph" w:customStyle="1" w:styleId="AC295C538C9F48B788B709FE738A262E">
    <w:name w:val="AC295C538C9F48B788B709FE738A262E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8CB3BC6896A1455C964E652C874F8C2A">
    <w:name w:val="8CB3BC6896A1455C964E652C874F8C2A"/>
  </w:style>
  <w:style w:type="paragraph" w:customStyle="1" w:styleId="382E4EA5C13A44E2A6E764904C6F807C">
    <w:name w:val="382E4EA5C13A44E2A6E764904C6F807C"/>
  </w:style>
  <w:style w:type="paragraph" w:customStyle="1" w:styleId="5CA8B19553E647EFA764C077314BD80B">
    <w:name w:val="5CA8B19553E647EFA764C077314BD80B"/>
  </w:style>
  <w:style w:type="paragraph" w:customStyle="1" w:styleId="B62EBEA51DCB4737AB1CA0FB8F0FC681">
    <w:name w:val="B62EBEA51DCB4737AB1CA0FB8F0FC681"/>
  </w:style>
  <w:style w:type="paragraph" w:customStyle="1" w:styleId="0C5681BC8D4F4B7DACB1CFBABACA9EE0">
    <w:name w:val="0C5681BC8D4F4B7DACB1CFBABACA9EE0"/>
  </w:style>
  <w:style w:type="paragraph" w:customStyle="1" w:styleId="4975AC71938448DAAFC23E704A346B29">
    <w:name w:val="4975AC71938448DAAFC23E704A346B29"/>
  </w:style>
  <w:style w:type="paragraph" w:customStyle="1" w:styleId="BC313157B8974601A355DE4F84780024">
    <w:name w:val="BC313157B8974601A355DE4F84780024"/>
  </w:style>
  <w:style w:type="paragraph" w:customStyle="1" w:styleId="234DB0B07A3042398DF4060E2D657175">
    <w:name w:val="234DB0B07A3042398DF4060E2D657175"/>
  </w:style>
  <w:style w:type="paragraph" w:customStyle="1" w:styleId="6C970CC73531455B9055DE52E039111B">
    <w:name w:val="6C970CC73531455B9055DE52E039111B"/>
  </w:style>
  <w:style w:type="paragraph" w:customStyle="1" w:styleId="C9213C16DEB544788FEBF86AF4FA185B">
    <w:name w:val="C9213C16DEB544788FEBF86AF4FA185B"/>
  </w:style>
  <w:style w:type="paragraph" w:customStyle="1" w:styleId="DB1A1684B98E4EF192431B9331C6395B">
    <w:name w:val="DB1A1684B98E4EF192431B9331C6395B"/>
  </w:style>
  <w:style w:type="paragraph" w:customStyle="1" w:styleId="6C772B93FFAB4F56AB98F0140954BB94">
    <w:name w:val="6C772B93FFAB4F56AB98F0140954BB94"/>
  </w:style>
  <w:style w:type="paragraph" w:customStyle="1" w:styleId="2956025C59CD4D65BD07600963972356">
    <w:name w:val="2956025C59CD4D65BD07600963972356"/>
  </w:style>
  <w:style w:type="paragraph" w:customStyle="1" w:styleId="3816FA67F0734ADD85F20239DCFE77B8">
    <w:name w:val="3816FA67F0734ADD85F20239DCFE77B8"/>
  </w:style>
  <w:style w:type="paragraph" w:customStyle="1" w:styleId="747CDA4F408346C293AF5D2F05CC9995">
    <w:name w:val="747CDA4F408346C293AF5D2F05CC9995"/>
  </w:style>
  <w:style w:type="paragraph" w:customStyle="1" w:styleId="C03EBD65EE0047EEAE555C1D2C325FAD">
    <w:name w:val="C03EBD65EE0047EEAE555C1D2C325FAD"/>
  </w:style>
  <w:style w:type="paragraph" w:customStyle="1" w:styleId="188C3CA611624292A7D730A442DAE33B">
    <w:name w:val="188C3CA611624292A7D730A442DAE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Morgan</dc:creator>
  <cp:lastModifiedBy>Brandon Morgan</cp:lastModifiedBy>
  <cp:revision>23</cp:revision>
  <dcterms:created xsi:type="dcterms:W3CDTF">2017-04-19T14:16:00Z</dcterms:created>
  <dcterms:modified xsi:type="dcterms:W3CDTF">2017-05-09T13:24:00Z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